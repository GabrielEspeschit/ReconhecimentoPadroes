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D4DE" w14:textId="4C153BA4" w:rsidR="00C943D5" w:rsidRPr="001A1C3E" w:rsidRDefault="00D86D40" w:rsidP="007644B6">
      <w:pPr>
        <w:jc w:val="center"/>
        <w:rPr>
          <w:szCs w:val="24"/>
        </w:rPr>
      </w:pPr>
      <w:r w:rsidRPr="001A1C3E">
        <w:rPr>
          <w:szCs w:val="24"/>
        </w:rPr>
        <w:t>U</w:t>
      </w:r>
      <w:r w:rsidR="00C943D5" w:rsidRPr="001A1C3E">
        <w:rPr>
          <w:szCs w:val="24"/>
        </w:rPr>
        <w:t>NIVERSIDADE FEDERAL DE MINAS GERAIS</w:t>
      </w:r>
    </w:p>
    <w:p w14:paraId="6134712F" w14:textId="659DE8B4" w:rsidR="00C943D5" w:rsidRPr="001A1C3E" w:rsidRDefault="00D20D83" w:rsidP="00D86D40">
      <w:pPr>
        <w:jc w:val="center"/>
        <w:rPr>
          <w:bCs/>
          <w:color w:val="000000" w:themeColor="text1"/>
          <w:szCs w:val="24"/>
        </w:rPr>
      </w:pPr>
      <w:bookmarkStart w:id="0" w:name="_GoBack"/>
      <w:r w:rsidRPr="001A1C3E">
        <w:rPr>
          <w:bCs/>
          <w:color w:val="000000" w:themeColor="text1"/>
          <w:szCs w:val="24"/>
        </w:rPr>
        <w:t>REDES NEURAIS ARTIFICIAIS</w:t>
      </w:r>
    </w:p>
    <w:bookmarkEnd w:id="0"/>
    <w:p w14:paraId="33E6F55C" w14:textId="77777777" w:rsidR="00C943D5" w:rsidRPr="00565425" w:rsidRDefault="00D32BF0" w:rsidP="00C943D5">
      <w:pPr>
        <w:jc w:val="center"/>
        <w:rPr>
          <w:b/>
          <w:sz w:val="36"/>
          <w:szCs w:val="36"/>
        </w:rPr>
      </w:pPr>
      <w:r w:rsidRPr="00565425">
        <w:rPr>
          <w:noProof/>
          <w:sz w:val="36"/>
          <w:szCs w:val="36"/>
        </w:rPr>
        <mc:AlternateContent>
          <mc:Choice Requires="wps">
            <w:drawing>
              <wp:inline distT="0" distB="0" distL="0" distR="0" wp14:anchorId="2B3CC40B" wp14:editId="553994D0">
                <wp:extent cx="4938395" cy="1270"/>
                <wp:effectExtent l="19050" t="19050" r="14605" b="17780"/>
                <wp:docPr id="3" name="Conector re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1FA129" id="Conector reto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8.85pt,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" strokeweight=".53mm">
                <v:stroke joinstyle="miter"/>
                <o:lock v:ext="edit" shapetype="f"/>
                <w10:anchorlock/>
              </v:line>
            </w:pict>
          </mc:Fallback>
        </mc:AlternateContent>
      </w:r>
    </w:p>
    <w:p w14:paraId="3E5FA9BB" w14:textId="5DDFCCAD" w:rsidR="00C943D5" w:rsidRPr="00565425" w:rsidRDefault="00D86D40" w:rsidP="00565425">
      <w:pPr>
        <w:spacing w:after="0"/>
        <w:jc w:val="center"/>
        <w:rPr>
          <w:bCs/>
          <w:sz w:val="36"/>
          <w:szCs w:val="36"/>
        </w:rPr>
      </w:pPr>
      <w:r w:rsidRPr="00565425">
        <w:rPr>
          <w:bCs/>
          <w:sz w:val="36"/>
          <w:szCs w:val="36"/>
        </w:rPr>
        <w:t xml:space="preserve">Exercício </w:t>
      </w:r>
      <w:r w:rsidR="00283DAF">
        <w:rPr>
          <w:bCs/>
          <w:sz w:val="36"/>
          <w:szCs w:val="36"/>
        </w:rPr>
        <w:t>Aula 2</w:t>
      </w:r>
      <w:r w:rsidR="00C943D5" w:rsidRPr="00565425">
        <w:rPr>
          <w:bCs/>
          <w:sz w:val="36"/>
          <w:szCs w:val="36"/>
        </w:rPr>
        <w:t xml:space="preserve"> </w:t>
      </w:r>
    </w:p>
    <w:p w14:paraId="76FF4691" w14:textId="77777777" w:rsidR="00C943D5" w:rsidRDefault="00D32BF0" w:rsidP="00565425">
      <w:pPr>
        <w:jc w:val="center"/>
        <w:rPr>
          <w:b/>
          <w:sz w:val="28"/>
          <w:szCs w:val="48"/>
        </w:rPr>
      </w:pPr>
      <w:r>
        <w:rPr>
          <w:noProof/>
          <w:sz w:val="22"/>
        </w:rPr>
        <mc:AlternateContent>
          <mc:Choice Requires="wps">
            <w:drawing>
              <wp:inline distT="0" distB="0" distL="0" distR="0" wp14:anchorId="1D0EDFF5" wp14:editId="5EB27F29">
                <wp:extent cx="4938395" cy="1270"/>
                <wp:effectExtent l="19050" t="19050" r="14605" b="17780"/>
                <wp:docPr id="2" name="Conector re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38395" cy="127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4547022" id="Conector reto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8.85pt,.1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" strokeweight=".53mm">
                <v:stroke joinstyle="miter"/>
                <o:lock v:ext="edit" shapetype="f"/>
                <w10:anchorlock/>
              </v:line>
            </w:pict>
          </mc:Fallback>
        </mc:AlternateContent>
      </w:r>
    </w:p>
    <w:p w14:paraId="02C822FD" w14:textId="79EC8AA7" w:rsidR="00C943D5" w:rsidRDefault="00C943D5" w:rsidP="00565425">
      <w:pPr>
        <w:jc w:val="center"/>
      </w:pPr>
      <w:r>
        <w:rPr>
          <w:sz w:val="28"/>
          <w:szCs w:val="48"/>
        </w:rPr>
        <w:t xml:space="preserve">Gabriel Saraiva </w:t>
      </w:r>
      <w:proofErr w:type="spellStart"/>
      <w:r>
        <w:rPr>
          <w:sz w:val="28"/>
          <w:szCs w:val="48"/>
        </w:rPr>
        <w:t>Espeschit</w:t>
      </w:r>
      <w:proofErr w:type="spellEnd"/>
      <w:r>
        <w:rPr>
          <w:sz w:val="28"/>
          <w:szCs w:val="48"/>
        </w:rPr>
        <w:t xml:space="preserve"> - 2015065541</w:t>
      </w:r>
    </w:p>
    <w:p w14:paraId="1A1D09F1" w14:textId="29CF8F31" w:rsidR="00CB5A48" w:rsidRPr="002A519B" w:rsidRDefault="00C943D5" w:rsidP="00FE15FC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 w:rsidRPr="00CB5A48">
        <w:rPr>
          <w:sz w:val="28"/>
          <w:szCs w:val="28"/>
        </w:rPr>
        <w:t xml:space="preserve">de </w:t>
      </w:r>
      <w:r w:rsidR="001A1C3E" w:rsidRPr="00CB5A48">
        <w:rPr>
          <w:sz w:val="28"/>
          <w:szCs w:val="28"/>
        </w:rPr>
        <w:t xml:space="preserve">março </w:t>
      </w:r>
      <w:r w:rsidRPr="00CB5A48">
        <w:rPr>
          <w:sz w:val="28"/>
          <w:szCs w:val="28"/>
        </w:rPr>
        <w:t>de 20</w:t>
      </w:r>
      <w:r w:rsidR="001A1C3E" w:rsidRPr="00CB5A48">
        <w:rPr>
          <w:sz w:val="28"/>
          <w:szCs w:val="28"/>
        </w:rPr>
        <w:t>20</w:t>
      </w:r>
      <w:r w:rsidR="00FE15FC" w:rsidRPr="002A519B">
        <w:rPr>
          <w:sz w:val="22"/>
        </w:rPr>
        <w:t xml:space="preserve"> </w:t>
      </w:r>
    </w:p>
    <w:sectPr w:rsidR="00CB5A48" w:rsidRPr="002A5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7E4C"/>
    <w:multiLevelType w:val="hybridMultilevel"/>
    <w:tmpl w:val="DCF42A24"/>
    <w:lvl w:ilvl="0" w:tplc="FFFFFFFF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94256"/>
    <w:multiLevelType w:val="hybridMultilevel"/>
    <w:tmpl w:val="372617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27668"/>
    <w:multiLevelType w:val="hybridMultilevel"/>
    <w:tmpl w:val="AEE888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F2"/>
    <w:rsid w:val="00062C27"/>
    <w:rsid w:val="000B3A22"/>
    <w:rsid w:val="000D6E90"/>
    <w:rsid w:val="001A1C3E"/>
    <w:rsid w:val="001B0937"/>
    <w:rsid w:val="00283DAF"/>
    <w:rsid w:val="002A519B"/>
    <w:rsid w:val="00565425"/>
    <w:rsid w:val="00607DAA"/>
    <w:rsid w:val="007644B6"/>
    <w:rsid w:val="00782383"/>
    <w:rsid w:val="007F4918"/>
    <w:rsid w:val="00947AF1"/>
    <w:rsid w:val="00A8548C"/>
    <w:rsid w:val="00BF3CF2"/>
    <w:rsid w:val="00C135B6"/>
    <w:rsid w:val="00C943D5"/>
    <w:rsid w:val="00CB5A48"/>
    <w:rsid w:val="00D20D83"/>
    <w:rsid w:val="00D32BF0"/>
    <w:rsid w:val="00D86D40"/>
    <w:rsid w:val="00E105A9"/>
    <w:rsid w:val="00E644B3"/>
    <w:rsid w:val="00FE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66DC"/>
  <w15:chartTrackingRefBased/>
  <w15:docId w15:val="{801237DA-6CDB-F84B-8132-0E62AFE8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AF1"/>
    <w:pPr>
      <w:spacing w:after="160" w:line="259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BF0"/>
    <w:pPr>
      <w:keepNext/>
      <w:spacing w:before="360" w:after="18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BF0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BF0"/>
    <w:rPr>
      <w:rFonts w:ascii="Times New Roman" w:eastAsiaTheme="majorEastAsia" w:hAnsi="Times New Roman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BF0"/>
    <w:rPr>
      <w:rFonts w:ascii="Times New Roman" w:eastAsiaTheme="majorEastAsia" w:hAnsi="Times New Roman" w:cstheme="majorBidi"/>
      <w:b/>
      <w:bCs/>
      <w:i/>
      <w:iCs/>
      <w:sz w:val="28"/>
      <w:szCs w:val="28"/>
      <w:lang w:eastAsia="en-US"/>
    </w:rPr>
  </w:style>
  <w:style w:type="paragraph" w:styleId="NoSpacing">
    <w:name w:val="No Spacing"/>
    <w:uiPriority w:val="1"/>
    <w:qFormat/>
    <w:rsid w:val="00D32BF0"/>
    <w:pPr>
      <w:jc w:val="both"/>
    </w:pPr>
    <w:rPr>
      <w:rFonts w:ascii="Times New Roman" w:hAnsi="Times New Roman"/>
      <w:sz w:val="24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32BF0"/>
    <w:pPr>
      <w:jc w:val="center"/>
    </w:pPr>
    <w:rPr>
      <w:bCs/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60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elat&#243;rio%20UFMG%202.0.dotx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Relatório%20UFMG%202.0.dotx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Saraiva Espeschit</dc:creator>
  <cp:keywords/>
  <dc:description/>
  <cp:lastModifiedBy>Gabriel Saraiva Espeschit</cp:lastModifiedBy>
  <cp:revision>3</cp:revision>
  <dcterms:created xsi:type="dcterms:W3CDTF">2020-03-17T16:08:00Z</dcterms:created>
  <dcterms:modified xsi:type="dcterms:W3CDTF">2020-03-17T16:12:00Z</dcterms:modified>
</cp:coreProperties>
</file>